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A8D" w:rsidRDefault="003C7A8D">
      <w:pPr>
        <w:pStyle w:val="Date"/>
      </w:pPr>
    </w:p>
    <w:p w:rsidR="003C7A8D" w:rsidRDefault="00ED71D4">
      <w:pPr>
        <w:pStyle w:val="Title"/>
      </w:pPr>
      <w:r>
        <w:t>SE 311 Term Project</w:t>
      </w:r>
    </w:p>
    <w:p w:rsidR="003C7A8D" w:rsidRPr="00ED71D4" w:rsidRDefault="00ED71D4" w:rsidP="00ED71D4">
      <w:pPr>
        <w:pStyle w:val="Heading1"/>
        <w:numPr>
          <w:ilvl w:val="0"/>
          <w:numId w:val="0"/>
        </w:numPr>
        <w:ind w:left="360"/>
        <w:rPr>
          <w:sz w:val="40"/>
          <w:szCs w:val="40"/>
        </w:rPr>
      </w:pPr>
      <w:r w:rsidRPr="00ED71D4">
        <w:rPr>
          <w:sz w:val="40"/>
          <w:szCs w:val="40"/>
        </w:rPr>
        <w:t>a Classroom allocation system</w:t>
      </w:r>
    </w:p>
    <w:p w:rsidR="003C7A8D" w:rsidRDefault="003C7A8D"/>
    <w:p w:rsidR="00ED71D4" w:rsidRDefault="00ED71D4"/>
    <w:p w:rsidR="00ED71D4" w:rsidRDefault="00ED71D4"/>
    <w:p w:rsidR="00ED71D4" w:rsidRDefault="00ED71D4"/>
    <w:p w:rsidR="00ED71D4" w:rsidRDefault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1D4" w:rsidRDefault="00ED71D4"/>
    <w:p w:rsidR="00ED71D4" w:rsidRDefault="00ED71D4"/>
    <w:p w:rsidR="00ED71D4" w:rsidRDefault="00ED71D4"/>
    <w:p w:rsidR="00ED71D4" w:rsidRDefault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1D4" w:rsidRDefault="00ED71D4"/>
    <w:p w:rsidR="00ED71D4" w:rsidRDefault="00ED71D4"/>
    <w:p w:rsidR="00ED71D4" w:rsidRDefault="00ED71D4"/>
    <w:p w:rsidR="00ED71D4" w:rsidRDefault="00ED71D4"/>
    <w:p w:rsidR="00ED71D4" w:rsidRDefault="00ED71D4"/>
    <w:p w:rsidR="00ED71D4" w:rsidRDefault="00ED71D4"/>
    <w:p w:rsidR="00ED71D4" w:rsidRDefault="00ED71D4"/>
    <w:p w:rsidR="00ED71D4" w:rsidRDefault="00ED71D4"/>
    <w:p w:rsidR="00ED71D4" w:rsidRDefault="00ED71D4"/>
    <w:p w:rsidR="00ED71D4" w:rsidRDefault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1D4" w:rsidRDefault="00ED71D4" w:rsidP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Bekir</w:t>
      </w:r>
      <w:proofErr w:type="spellEnd"/>
      <w:r>
        <w:t xml:space="preserve"> </w:t>
      </w:r>
      <w:proofErr w:type="spellStart"/>
      <w:r>
        <w:t>Batuhan</w:t>
      </w:r>
      <w:bookmarkStart w:id="0" w:name="_GoBack"/>
      <w:bookmarkEnd w:id="0"/>
      <w:proofErr w:type="spellEnd"/>
      <w:r>
        <w:t xml:space="preserve"> BAKIR - 20140601006</w:t>
      </w:r>
    </w:p>
    <w:p w:rsidR="00ED71D4" w:rsidRDefault="00ED71D4" w:rsidP="00ED71D4">
      <w:r>
        <w:tab/>
      </w:r>
      <w:r>
        <w:tab/>
      </w:r>
      <w:r>
        <w:tab/>
      </w:r>
      <w:r>
        <w:tab/>
      </w:r>
    </w:p>
    <w:p w:rsidR="00ED71D4" w:rsidRDefault="00ED71D4" w:rsidP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Kerem</w:t>
      </w:r>
      <w:proofErr w:type="spellEnd"/>
      <w:r>
        <w:t xml:space="preserve"> Can OZCAN - 20140601039</w:t>
      </w:r>
    </w:p>
    <w:p w:rsidR="00ED71D4" w:rsidRDefault="00ED71D4" w:rsidP="00ED71D4"/>
    <w:p w:rsidR="00ED71D4" w:rsidRDefault="00ED71D4" w:rsidP="00ED71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Kerim</w:t>
      </w:r>
      <w:proofErr w:type="spellEnd"/>
      <w:r>
        <w:t xml:space="preserve"> FIGANIOGLU - 20140601026</w:t>
      </w:r>
      <w:r>
        <w:tab/>
      </w:r>
      <w:r>
        <w:tab/>
      </w:r>
    </w:p>
    <w:sectPr w:rsidR="00ED71D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75" w:rsidRDefault="00F56E75">
      <w:pPr>
        <w:spacing w:after="0" w:line="240" w:lineRule="auto"/>
      </w:pPr>
      <w:r>
        <w:separator/>
      </w:r>
    </w:p>
    <w:p w:rsidR="00F56E75" w:rsidRDefault="00F56E75"/>
  </w:endnote>
  <w:endnote w:type="continuationSeparator" w:id="0">
    <w:p w:rsidR="00F56E75" w:rsidRDefault="00F56E75">
      <w:pPr>
        <w:spacing w:after="0" w:line="240" w:lineRule="auto"/>
      </w:pPr>
      <w:r>
        <w:continuationSeparator/>
      </w:r>
    </w:p>
    <w:p w:rsidR="00F56E75" w:rsidRDefault="00F56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A8D" w:rsidRDefault="00F56E7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75" w:rsidRDefault="00F56E75">
      <w:pPr>
        <w:spacing w:after="0" w:line="240" w:lineRule="auto"/>
      </w:pPr>
      <w:r>
        <w:separator/>
      </w:r>
    </w:p>
    <w:p w:rsidR="00F56E75" w:rsidRDefault="00F56E75"/>
  </w:footnote>
  <w:footnote w:type="continuationSeparator" w:id="0">
    <w:p w:rsidR="00F56E75" w:rsidRDefault="00F56E75">
      <w:pPr>
        <w:spacing w:after="0" w:line="240" w:lineRule="auto"/>
      </w:pPr>
      <w:r>
        <w:continuationSeparator/>
      </w:r>
    </w:p>
    <w:p w:rsidR="00F56E75" w:rsidRDefault="00F56E7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D4"/>
    <w:rsid w:val="003C7A8D"/>
    <w:rsid w:val="00ED71D4"/>
    <w:rsid w:val="00F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59BC4"/>
  <w15:chartTrackingRefBased/>
  <w15:docId w15:val="{7769B8FD-69A0-9D4A-9397-2851039B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co/Library/Containers/com.microsoft.Word/Data/Library/Application%20Support/Microsoft/Office/16.0/DTS/en-US%7b51DC3919-2B47-0B48-820C-9A5C77BB9246%7d/%7bE1CB3715-25C5-C947-BA0A-F05CD721DA7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2018-05-17T15:45:00Z</dcterms:created>
  <dcterms:modified xsi:type="dcterms:W3CDTF">2018-05-17T15:48:00Z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